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676"/>
        <w:gridCol w:w="3964"/>
        <w:gridCol w:w="9"/>
      </w:tblGrid>
      <w:tr w:rsidR="007A0F44" w:rsidRPr="00565B06" w:rsidTr="00317939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676" w:type="dxa"/>
            <w:tcMar>
              <w:right w:w="144" w:type="dxa"/>
            </w:tcMar>
            <w:vAlign w:val="bottom"/>
          </w:tcPr>
          <w:p w:rsidR="007A0F44" w:rsidRPr="00565B06" w:rsidRDefault="00196B55" w:rsidP="00C400FF">
            <w:pPr>
              <w:pStyle w:val="Title"/>
            </w:pPr>
            <w:r>
              <w:t>ABC</w:t>
            </w:r>
          </w:p>
          <w:p w:rsidR="007A0F44" w:rsidRPr="00565B06" w:rsidRDefault="00196B55" w:rsidP="00EB4964">
            <w:pPr>
              <w:pStyle w:val="Subtitle"/>
            </w:pPr>
            <w:r>
              <w:t>XYZXYZ</w:t>
            </w:r>
          </w:p>
        </w:tc>
        <w:tc>
          <w:tcPr>
            <w:tcW w:w="3964" w:type="dxa"/>
            <w:tcMar>
              <w:left w:w="144" w:type="dxa"/>
            </w:tcMar>
            <w:vAlign w:val="bottom"/>
          </w:tcPr>
          <w:p w:rsidR="007A0F44" w:rsidRDefault="00B278F9" w:rsidP="00C400FF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2F97AD927B8422E96B048B4AB98ED8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B4964">
                  <w:t>Manchester</w:t>
                </w:r>
                <w:r w:rsidR="008C5963">
                  <w:t xml:space="preserve">, </w:t>
                </w:r>
                <w:r w:rsidR="00EB4964">
                  <w:t>UK</w:t>
                </w:r>
              </w:sdtContent>
            </w:sdt>
            <w:r w:rsidR="007A0F44">
              <w:t xml:space="preserve">  </w:t>
            </w:r>
            <w:r w:rsidR="007A0F44" w:rsidRPr="008C5963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0E87114" wp14:editId="6046D26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BA64A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278F9" w:rsidP="00C400FF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50D524BD941D42ECA491BE830B95DF2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196B55">
                  <w:t>12-345-678-99</w:t>
                </w:r>
              </w:sdtContent>
            </w:sdt>
            <w:r w:rsidR="007A0F44">
              <w:t xml:space="preserve">  </w:t>
            </w:r>
            <w:r w:rsidR="007A0F44" w:rsidRPr="008C5963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0E21FBD" wp14:editId="4DE8500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E5ACF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278F9" w:rsidP="00C400FF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233E43293374F099DA9C621ACFF91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196B55">
                  <w:t>xyz@xyz</w:t>
                </w:r>
                <w:r w:rsidR="008C5963" w:rsidRPr="008C5963">
                  <w:t>.com</w:t>
                </w:r>
              </w:sdtContent>
            </w:sdt>
            <w:r w:rsidR="007A0F44">
              <w:t xml:space="preserve">  </w:t>
            </w:r>
            <w:r w:rsidR="007A0F44" w:rsidRPr="008C5963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37AC1A4" wp14:editId="3763633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01A89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B278F9" w:rsidP="00C400FF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5BF67B019DD34C1B9CF1F193860E7AF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C5963" w:rsidRPr="008C5963">
                  <w:t>www.linkedin.com/in/</w:t>
                </w:r>
                <w:r w:rsidR="00196B55">
                  <w:t>xyz</w:t>
                </w:r>
              </w:sdtContent>
            </w:sdt>
            <w:r w:rsidR="007A0F44">
              <w:t xml:space="preserve">  </w:t>
            </w:r>
            <w:r w:rsidR="007A0F44" w:rsidRPr="008C5963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44E732D" wp14:editId="50A534E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A5A64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B278F9" w:rsidP="00196B55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CDEC8F6880E47A698954A4F1DE1280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A27DFE" w:rsidRPr="00A27DFE">
                  <w:t>h</w:t>
                </w:r>
                <w:r w:rsidR="00E2563D">
                  <w:t>ttps://www.</w:t>
                </w:r>
                <w:r w:rsidR="00196B55">
                  <w:t>xyz</w:t>
                </w:r>
                <w:r w:rsidR="00E2563D">
                  <w:t>.com</w:t>
                </w:r>
              </w:sdtContent>
            </w:sdt>
            <w:r w:rsidR="007A0F44">
              <w:t xml:space="preserve">  </w:t>
            </w:r>
            <w:r w:rsidR="007A0F44" w:rsidRPr="008C5963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CA99E7C" wp14:editId="4231DC87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9D715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B37544" w:rsidRPr="00565B06" w:rsidTr="00317939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B37544" w:rsidRPr="00565B06" w:rsidRDefault="00B37544" w:rsidP="00C400FF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381F8F" wp14:editId="721F959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7F171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B37544" w:rsidRPr="00565B06" w:rsidRDefault="00B278F9" w:rsidP="00C400FF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6BBFE162F9B44A6B4E62642B1060BE6"/>
                </w:placeholder>
                <w:temporary/>
                <w:showingPlcHdr/>
                <w15:appearance w15:val="hidden"/>
              </w:sdtPr>
              <w:sdtEndPr/>
              <w:sdtContent>
                <w:r w:rsidR="00B3754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320"/>
        <w:gridCol w:w="4320"/>
      </w:tblGrid>
      <w:tr w:rsidR="00B37544" w:rsidRPr="00565B06" w:rsidTr="00676CC2">
        <w:tc>
          <w:tcPr>
            <w:tcW w:w="4320" w:type="dxa"/>
          </w:tcPr>
          <w:p w:rsidR="000672A0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ETL (Extract-Transform-Load)</w:t>
            </w:r>
          </w:p>
          <w:p w:rsid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SQL</w:t>
            </w:r>
            <w:r w:rsidR="0042188C" w:rsidRPr="0042188C">
              <w:t xml:space="preserve"> </w:t>
            </w:r>
          </w:p>
          <w:p w:rsid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Data Analysis</w:t>
            </w:r>
            <w:r w:rsidR="0042188C" w:rsidRPr="0042188C">
              <w:t xml:space="preserve"> </w:t>
            </w:r>
          </w:p>
          <w:p w:rsid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Data Visualization</w:t>
            </w:r>
            <w:r w:rsidR="0042188C" w:rsidRPr="0042188C">
              <w:t xml:space="preserve"> </w:t>
            </w:r>
          </w:p>
          <w:p w:rsidR="00B37544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Python</w:t>
            </w:r>
          </w:p>
          <w:p w:rsidR="0042188C" w:rsidRPr="0042188C" w:rsidRDefault="000672A0" w:rsidP="0042188C">
            <w:pPr>
              <w:pStyle w:val="ListBullet"/>
              <w:spacing w:line="240" w:lineRule="auto"/>
              <w:ind w:left="357" w:hanging="357"/>
              <w:rPr>
                <w:rFonts w:ascii="Arial" w:hAnsi="Arial" w:cs="Arial"/>
                <w:sz w:val="23"/>
                <w:szCs w:val="23"/>
              </w:rPr>
            </w:pPr>
            <w:r>
              <w:t>HP ALM and JIRA</w:t>
            </w:r>
            <w:r w:rsidR="0042188C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42188C" w:rsidRP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 xml:space="preserve">SAP </w:t>
            </w:r>
            <w:r w:rsidR="004C7D90">
              <w:t>Data Services-4.2 (</w:t>
            </w:r>
            <w:r>
              <w:t>BODS</w:t>
            </w:r>
            <w:r w:rsidR="004C7D90">
              <w:t>)</w:t>
            </w:r>
            <w:r w:rsidR="0042188C" w:rsidRPr="0042188C">
              <w:t xml:space="preserve"> </w:t>
            </w:r>
          </w:p>
          <w:p w:rsidR="0042188C" w:rsidRP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SAP HANA</w:t>
            </w:r>
          </w:p>
          <w:p w:rsidR="0042188C" w:rsidRP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Information Steward</w:t>
            </w:r>
          </w:p>
          <w:p w:rsidR="00B37544" w:rsidRP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Tableau and Power BI</w:t>
            </w:r>
          </w:p>
          <w:p w:rsidR="0042188C" w:rsidRDefault="000672A0" w:rsidP="0042188C">
            <w:pPr>
              <w:pStyle w:val="ListBullet"/>
              <w:spacing w:line="240" w:lineRule="auto"/>
              <w:ind w:left="357" w:hanging="357"/>
            </w:pPr>
            <w:r>
              <w:t>G</w:t>
            </w:r>
            <w:r w:rsidR="001B7D98">
              <w:t>ithub</w:t>
            </w:r>
            <w:r>
              <w:t>/G</w:t>
            </w:r>
            <w:r w:rsidR="001B7D98">
              <w:t>itlab</w:t>
            </w:r>
          </w:p>
          <w:p w:rsidR="006A5A04" w:rsidRPr="00565B06" w:rsidRDefault="00CD4BCB" w:rsidP="00317939">
            <w:pPr>
              <w:pStyle w:val="ListBullet"/>
              <w:spacing w:line="240" w:lineRule="auto"/>
              <w:ind w:left="357" w:hanging="357"/>
            </w:pPr>
            <w:r>
              <w:t>GCP – Data Engineer</w:t>
            </w:r>
          </w:p>
        </w:tc>
      </w:tr>
    </w:tbl>
    <w:p w:rsidR="00317939" w:rsidRPr="00565B06" w:rsidRDefault="00317939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676CC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D84565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2A500AA" wp14:editId="1F175B3E">
                      <wp:extent cx="274320" cy="274320"/>
                      <wp:effectExtent l="0" t="0" r="0" b="0"/>
                      <wp:docPr id="10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ACBD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q+qR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SO0avqkR&#10;AAAI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1gsEA&#10;AADbAAAADwAAAGRycy9kb3ducmV2LnhtbERPS2sCMRC+C/6HMEJvmrUFka1RRCjsRamPQnsbNtPN&#10;1s1kSaKm/94UCt7m43vOYpVsJ67kQ+tYwXRSgCCunW65UXA6vo3nIEJE1tg5JgW/FGC1HA4WWGp3&#10;4z1dD7EROYRDiQpMjH0pZagNWQwT1xNn7tt5izFD30jt8ZbDbSefi2ImLbacGwz2tDFUnw8Xq+D9&#10;s0rzlw/vZfra/Wy3lenPZq/U0yitX0FESvEh/ndXOs+fwt8v+Q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+9YL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cN8EA&#10;AADbAAAADwAAAGRycy9kb3ducmV2LnhtbERPS2sCMRC+C/0PYQreNFvFKlujlIqlV9cHHodkutl2&#10;M1k2qa7+elMQvM3H95z5snO1OFEbKs8KXoYZCGLtTcWlgt12PZiBCBHZYO2ZFFwowHLx1JtjbvyZ&#10;N3QqYilSCIccFdgYm1zKoC05DEPfECfu27cOY4JtKU2L5xTuajnKslfpsOLUYLGhD0v6t/hzClaH&#10;4xhXP5+F1mh3E3/dTy9urVT/uXt/AxGpiw/x3f1l0vwR/P+SDp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W3DfBAAAA2wAAAA8AAAAAAAAAAAAAAAAAmAIAAGRycy9kb3du&#10;cmV2LnhtbFBLBQYAAAAABAAEAPUAAACGAw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B60F3A" w:rsidP="00676CC2">
            <w:pPr>
              <w:pStyle w:val="Heading1"/>
              <w:spacing w:before="0"/>
              <w:outlineLvl w:val="0"/>
            </w:pPr>
            <w:r>
              <w:t xml:space="preserve">WORK </w:t>
            </w:r>
            <w:r w:rsidR="008C5963">
              <w:t>EXPERIENCE</w:t>
            </w:r>
          </w:p>
        </w:tc>
      </w:tr>
    </w:tbl>
    <w:p w:rsidR="007C0E0E" w:rsidRPr="007C4398" w:rsidRDefault="001366A5" w:rsidP="007C4398">
      <w:pPr>
        <w:pStyle w:val="Heading2"/>
        <w:rPr>
          <w:iCs/>
          <w:color w:val="4C4C4C" w:themeColor="text2" w:themeTint="BF"/>
        </w:rPr>
      </w:pPr>
      <w:r>
        <w:t>Application Development Senior Analyst</w:t>
      </w:r>
      <w:r w:rsidR="007C0E0E" w:rsidRPr="00565B06">
        <w:t xml:space="preserve"> | </w:t>
      </w:r>
      <w:r w:rsidR="00CD2C86">
        <w:rPr>
          <w:rStyle w:val="Emphasis"/>
        </w:rPr>
        <w:t>ABC-Technology</w:t>
      </w:r>
    </w:p>
    <w:p w:rsidR="00997383" w:rsidRDefault="00997383" w:rsidP="00997383">
      <w:pPr>
        <w:pStyle w:val="ListParagraph"/>
        <w:numPr>
          <w:ilvl w:val="0"/>
          <w:numId w:val="16"/>
        </w:numPr>
      </w:pPr>
      <w:r>
        <w:t xml:space="preserve">Managed SOW’s, change requests, </w:t>
      </w:r>
      <w:r w:rsidR="000E70D4">
        <w:t xml:space="preserve">BAU tasks </w:t>
      </w:r>
      <w:r>
        <w:t>and 2</w:t>
      </w:r>
      <w:r w:rsidRPr="00A072C1">
        <w:t xml:space="preserve"> production go-lives </w:t>
      </w:r>
      <w:r>
        <w:t>of</w:t>
      </w:r>
      <w:r w:rsidRPr="00A072C1">
        <w:t xml:space="preserve"> data migration </w:t>
      </w:r>
      <w:r>
        <w:t>projects</w:t>
      </w:r>
      <w:r w:rsidR="003F47D1">
        <w:t xml:space="preserve"> -</w:t>
      </w:r>
      <w:r>
        <w:t xml:space="preserve"> namely structured reinsurance, and Non-Trad (Actuarial). </w:t>
      </w:r>
    </w:p>
    <w:p w:rsidR="00997383" w:rsidRDefault="00D75CBC" w:rsidP="00997383">
      <w:pPr>
        <w:pStyle w:val="ListParagraph"/>
        <w:numPr>
          <w:ilvl w:val="0"/>
          <w:numId w:val="16"/>
        </w:numPr>
      </w:pPr>
      <w:r>
        <w:t>Created</w:t>
      </w:r>
      <w:r w:rsidR="00CF02EC">
        <w:t xml:space="preserve"> </w:t>
      </w:r>
      <w:r w:rsidR="004C7D90">
        <w:t>BO</w:t>
      </w:r>
      <w:r w:rsidR="00997383">
        <w:t xml:space="preserve"> Information steward</w:t>
      </w:r>
      <w:r w:rsidR="004C7D90">
        <w:t xml:space="preserve"> data profiles</w:t>
      </w:r>
      <w:r w:rsidR="00997383">
        <w:t xml:space="preserve">, </w:t>
      </w:r>
      <w:r w:rsidR="004C7D90">
        <w:t>data services</w:t>
      </w:r>
      <w:r w:rsidR="00997383">
        <w:t xml:space="preserve"> management console</w:t>
      </w:r>
      <w:r w:rsidR="004C7D90">
        <w:t xml:space="preserve"> reports</w:t>
      </w:r>
      <w:r w:rsidR="00997383">
        <w:t xml:space="preserve">, and </w:t>
      </w:r>
      <w:r w:rsidR="00997383" w:rsidRPr="00F821CD">
        <w:t xml:space="preserve">Tableau </w:t>
      </w:r>
      <w:r w:rsidR="00CF02EC">
        <w:t xml:space="preserve">dashboards </w:t>
      </w:r>
      <w:r w:rsidR="00997383">
        <w:t>to generate over 35 r</w:t>
      </w:r>
      <w:r w:rsidR="00997383" w:rsidRPr="00F821CD">
        <w:t>eport</w:t>
      </w:r>
      <w:r w:rsidR="00997383">
        <w:t>s each month</w:t>
      </w:r>
      <w:r w:rsidR="00997383" w:rsidRPr="00F821CD">
        <w:t>.</w:t>
      </w:r>
    </w:p>
    <w:p w:rsidR="00F821CD" w:rsidRPr="00F821CD" w:rsidRDefault="006A5A04" w:rsidP="002F36D8">
      <w:pPr>
        <w:pStyle w:val="ListParagraph"/>
        <w:numPr>
          <w:ilvl w:val="0"/>
          <w:numId w:val="16"/>
        </w:numPr>
      </w:pPr>
      <w:r>
        <w:t>Redesigned</w:t>
      </w:r>
      <w:r w:rsidR="004D5ECB">
        <w:t xml:space="preserve"> </w:t>
      </w:r>
      <w:r w:rsidR="00EF2CCA">
        <w:t xml:space="preserve">8 </w:t>
      </w:r>
      <w:r w:rsidR="004D5ECB">
        <w:t>data m</w:t>
      </w:r>
      <w:r w:rsidR="000F5434">
        <w:t>odels</w:t>
      </w:r>
      <w:r w:rsidR="00997383">
        <w:t>,</w:t>
      </w:r>
      <w:r w:rsidR="00F821CD" w:rsidRPr="00F821CD">
        <w:t xml:space="preserve"> </w:t>
      </w:r>
      <w:r w:rsidR="00997383" w:rsidRPr="002F36D8">
        <w:t>data quality</w:t>
      </w:r>
      <w:r w:rsidR="00997383">
        <w:t xml:space="preserve"> validation </w:t>
      </w:r>
      <w:r w:rsidR="000F5434">
        <w:t xml:space="preserve">packages </w:t>
      </w:r>
      <w:r w:rsidR="00997383">
        <w:t xml:space="preserve">using </w:t>
      </w:r>
      <w:r w:rsidR="003F47D1">
        <w:t xml:space="preserve">the </w:t>
      </w:r>
      <w:r w:rsidR="00997383">
        <w:t>HANA database</w:t>
      </w:r>
      <w:r w:rsidR="00997383" w:rsidRPr="002F36D8">
        <w:t>.</w:t>
      </w:r>
    </w:p>
    <w:p w:rsidR="00F821CD" w:rsidRPr="00F821CD" w:rsidRDefault="006A5A04" w:rsidP="002F36D8">
      <w:pPr>
        <w:pStyle w:val="ListParagraph"/>
        <w:numPr>
          <w:ilvl w:val="0"/>
          <w:numId w:val="16"/>
        </w:numPr>
      </w:pPr>
      <w:r>
        <w:t>Conceptualized</w:t>
      </w:r>
      <w:r w:rsidR="004D5ECB">
        <w:t xml:space="preserve"> over 30</w:t>
      </w:r>
      <w:r w:rsidR="00F821CD" w:rsidRPr="00F821CD">
        <w:t xml:space="preserve"> high-level ETL job flows and detailed dataflow from the source to the target system, including Redwood Scheduling and MFT configuration.</w:t>
      </w:r>
    </w:p>
    <w:p w:rsidR="00F821CD" w:rsidRDefault="004D5ECB" w:rsidP="002F36D8">
      <w:pPr>
        <w:pStyle w:val="ListParagraph"/>
        <w:numPr>
          <w:ilvl w:val="0"/>
          <w:numId w:val="16"/>
        </w:numPr>
      </w:pPr>
      <w:r>
        <w:t>Resolved more than 150</w:t>
      </w:r>
      <w:r w:rsidR="00F821CD" w:rsidRPr="00F821CD">
        <w:t xml:space="preserve"> issues </w:t>
      </w:r>
      <w:r w:rsidR="00CF02EC">
        <w:t>associated with</w:t>
      </w:r>
      <w:r w:rsidR="00F821CD" w:rsidRPr="00F821CD">
        <w:t xml:space="preserve"> job failures, performance, and </w:t>
      </w:r>
      <w:r w:rsidR="000F5434">
        <w:t>coordinated the</w:t>
      </w:r>
      <w:r w:rsidR="00F821CD" w:rsidRPr="00F821CD">
        <w:t xml:space="preserve"> production warranty support.</w:t>
      </w:r>
    </w:p>
    <w:p w:rsidR="00A45C00" w:rsidRPr="00F821CD" w:rsidRDefault="00A45C00" w:rsidP="002F36D8">
      <w:pPr>
        <w:pStyle w:val="ListParagraph"/>
        <w:numPr>
          <w:ilvl w:val="0"/>
          <w:numId w:val="16"/>
        </w:numPr>
      </w:pPr>
      <w:r>
        <w:t>Automate</w:t>
      </w:r>
      <w:r w:rsidR="00EF2CCA">
        <w:t xml:space="preserve">d </w:t>
      </w:r>
      <w:r w:rsidR="008916FB">
        <w:t xml:space="preserve">the </w:t>
      </w:r>
      <w:r>
        <w:t>unit testing, data analysis and visualization of source files using Ex</w:t>
      </w:r>
      <w:r w:rsidR="008916FB">
        <w:t>cel macros any Python scripting to save manual effort by over 50%.</w:t>
      </w:r>
    </w:p>
    <w:p w:rsidR="002F36D8" w:rsidRPr="00F821CD" w:rsidRDefault="002F36D8" w:rsidP="002F36D8">
      <w:pPr>
        <w:pStyle w:val="ListParagraph"/>
        <w:numPr>
          <w:ilvl w:val="0"/>
          <w:numId w:val="16"/>
        </w:numPr>
      </w:pPr>
      <w:r w:rsidRPr="00F821CD">
        <w:t>Analyze</w:t>
      </w:r>
      <w:r w:rsidR="008916FB">
        <w:t>d</w:t>
      </w:r>
      <w:r w:rsidRPr="00F821CD">
        <w:t>, test</w:t>
      </w:r>
      <w:r w:rsidR="008916FB">
        <w:t>ed</w:t>
      </w:r>
      <w:r w:rsidRPr="00F821CD">
        <w:t xml:space="preserve">, and </w:t>
      </w:r>
      <w:r w:rsidR="008916FB">
        <w:t>established</w:t>
      </w:r>
      <w:r w:rsidRPr="00F821CD">
        <w:t xml:space="preserve"> </w:t>
      </w:r>
      <w:r w:rsidR="008916FB">
        <w:t>6</w:t>
      </w:r>
      <w:r w:rsidR="003F47D1">
        <w:t xml:space="preserve"> </w:t>
      </w:r>
      <w:r w:rsidRPr="00F821CD">
        <w:t>data pipeline in GCP for upcoming projects.</w:t>
      </w:r>
    </w:p>
    <w:p w:rsidR="008C5963" w:rsidRPr="008C5963" w:rsidRDefault="001366A5" w:rsidP="00F821CD">
      <w:pPr>
        <w:pStyle w:val="Heading2"/>
        <w:spacing w:before="240"/>
        <w:rPr>
          <w:rStyle w:val="Emphasis"/>
        </w:rPr>
      </w:pPr>
      <w:r>
        <w:t>Systems Engineer</w:t>
      </w:r>
      <w:r w:rsidR="008C5963" w:rsidRPr="00565B06">
        <w:t xml:space="preserve"> | </w:t>
      </w:r>
      <w:r w:rsidR="007C4398">
        <w:rPr>
          <w:rStyle w:val="Emphasis"/>
        </w:rPr>
        <w:t>ABC-Technology</w:t>
      </w:r>
    </w:p>
    <w:p w:rsidR="00A072C1" w:rsidRPr="00A072C1" w:rsidRDefault="00D11000" w:rsidP="00A072C1">
      <w:pPr>
        <w:pStyle w:val="ListParagraph"/>
        <w:numPr>
          <w:ilvl w:val="0"/>
          <w:numId w:val="16"/>
        </w:numPr>
      </w:pPr>
      <w:r>
        <w:t>Planned</w:t>
      </w:r>
      <w:r w:rsidR="00A072C1" w:rsidRPr="00A072C1">
        <w:t xml:space="preserve"> and </w:t>
      </w:r>
      <w:r w:rsidR="00D75CBC">
        <w:t>customized</w:t>
      </w:r>
      <w:r w:rsidR="00A072C1" w:rsidRPr="00A072C1">
        <w:t xml:space="preserve"> </w:t>
      </w:r>
      <w:r w:rsidR="00D40EF6">
        <w:t>over 28</w:t>
      </w:r>
      <w:r w:rsidR="00A072C1" w:rsidRPr="00A072C1">
        <w:t xml:space="preserve"> ETL job flows</w:t>
      </w:r>
      <w:r w:rsidR="00F42BAD">
        <w:t xml:space="preserve"> using </w:t>
      </w:r>
      <w:r w:rsidR="00D40EF6">
        <w:t xml:space="preserve">SAP </w:t>
      </w:r>
      <w:r w:rsidR="00F42BAD">
        <w:t>RDS structure.</w:t>
      </w:r>
    </w:p>
    <w:p w:rsidR="00D40EF6" w:rsidRDefault="000F5434" w:rsidP="00800FCD">
      <w:pPr>
        <w:pStyle w:val="ListParagraph"/>
        <w:numPr>
          <w:ilvl w:val="0"/>
          <w:numId w:val="16"/>
        </w:numPr>
      </w:pPr>
      <w:r>
        <w:t>Optimized</w:t>
      </w:r>
      <w:r w:rsidR="00A072C1" w:rsidRPr="00A072C1">
        <w:t xml:space="preserve"> queries </w:t>
      </w:r>
      <w:r>
        <w:t xml:space="preserve">in </w:t>
      </w:r>
      <w:r w:rsidRPr="00A072C1">
        <w:t>Oracle SQL Developer</w:t>
      </w:r>
      <w:r w:rsidR="003F47D1">
        <w:t>,</w:t>
      </w:r>
      <w:r w:rsidR="00D40EF6">
        <w:t xml:space="preserve"> </w:t>
      </w:r>
      <w:r w:rsidR="003F47D1">
        <w:t>resulting</w:t>
      </w:r>
      <w:r w:rsidR="00D40EF6">
        <w:t xml:space="preserve"> in high job efficiency and reduced load time by 50</w:t>
      </w:r>
      <w:r w:rsidR="004D5ECB">
        <w:t>%.</w:t>
      </w:r>
    </w:p>
    <w:p w:rsidR="00A072C1" w:rsidRPr="00A072C1" w:rsidRDefault="00D40EF6" w:rsidP="00800FCD">
      <w:pPr>
        <w:pStyle w:val="ListParagraph"/>
        <w:numPr>
          <w:ilvl w:val="0"/>
          <w:numId w:val="16"/>
        </w:numPr>
      </w:pPr>
      <w:r>
        <w:t>Resolved more than 200</w:t>
      </w:r>
      <w:r w:rsidR="00A072C1" w:rsidRPr="00A072C1">
        <w:t xml:space="preserve"> issues related to job failures, long </w:t>
      </w:r>
      <w:r w:rsidR="00845F0E">
        <w:t xml:space="preserve">runs in different environments i.e. </w:t>
      </w:r>
      <w:r w:rsidR="00A072C1" w:rsidRPr="00A072C1">
        <w:t>Dev</w:t>
      </w:r>
      <w:r w:rsidR="00304A76">
        <w:t>elopment</w:t>
      </w:r>
      <w:r w:rsidR="00A072C1" w:rsidRPr="00A072C1">
        <w:t>, Quality,</w:t>
      </w:r>
      <w:r w:rsidR="00845F0E">
        <w:t xml:space="preserve"> Pre-Production, and Production</w:t>
      </w:r>
      <w:r w:rsidR="00A072C1" w:rsidRPr="00A072C1">
        <w:t>.</w:t>
      </w:r>
    </w:p>
    <w:p w:rsidR="00A072C1" w:rsidRDefault="00A072C1" w:rsidP="00A072C1">
      <w:pPr>
        <w:pStyle w:val="ListParagraph"/>
        <w:numPr>
          <w:ilvl w:val="0"/>
          <w:numId w:val="16"/>
        </w:numPr>
      </w:pPr>
      <w:r w:rsidRPr="00A072C1">
        <w:t>Deliver</w:t>
      </w:r>
      <w:r w:rsidR="00D11000">
        <w:t>ed</w:t>
      </w:r>
      <w:r w:rsidRPr="00A072C1">
        <w:t xml:space="preserve"> workshop training to </w:t>
      </w:r>
      <w:r w:rsidR="00D40EF6">
        <w:t xml:space="preserve">13 </w:t>
      </w:r>
      <w:r w:rsidR="00D11000">
        <w:t>interns</w:t>
      </w:r>
      <w:r w:rsidRPr="00A072C1">
        <w:t xml:space="preserve"> on Retail functional area, be</w:t>
      </w:r>
      <w:r w:rsidR="00D11000">
        <w:t xml:space="preserve">st practices of Job </w:t>
      </w:r>
      <w:r w:rsidRPr="00A072C1">
        <w:t>design,</w:t>
      </w:r>
      <w:r w:rsidR="00D11000">
        <w:t xml:space="preserve"> development</w:t>
      </w:r>
      <w:r w:rsidRPr="00A072C1">
        <w:t xml:space="preserve"> and performance tuning.</w:t>
      </w:r>
    </w:p>
    <w:p w:rsidR="004D5ECB" w:rsidRPr="002F36D8" w:rsidRDefault="008916FB" w:rsidP="008916FB">
      <w:pPr>
        <w:pStyle w:val="ListParagraph"/>
        <w:numPr>
          <w:ilvl w:val="0"/>
          <w:numId w:val="16"/>
        </w:numPr>
      </w:pPr>
      <w:r w:rsidRPr="008916FB">
        <w:t>Co-ordinated</w:t>
      </w:r>
      <w:r w:rsidR="00845F0E">
        <w:t xml:space="preserve"> </w:t>
      </w:r>
      <w:r w:rsidR="00D40EF6">
        <w:t>3</w:t>
      </w:r>
      <w:r w:rsidR="00A072C1" w:rsidRPr="00A072C1">
        <w:t xml:space="preserve"> production go-lives on a range of data migration objects like Master Data, Store Specific Data, Reportin</w:t>
      </w:r>
      <w:r w:rsidR="00D40EF6">
        <w:t>g Data, and Transaction Data</w:t>
      </w:r>
      <w:r w:rsidR="00A072C1" w:rsidRPr="00A072C1">
        <w:t>.</w:t>
      </w:r>
      <w:r w:rsidR="00845F0E">
        <w:t xml:space="preserve"> </w:t>
      </w:r>
      <w:r w:rsidR="00997383">
        <w:t>Prepared</w:t>
      </w:r>
      <w:r w:rsidR="004D5ECB" w:rsidRPr="002F36D8">
        <w:t xml:space="preserve"> technical/functional specifications and high-level design documents</w:t>
      </w:r>
      <w:r w:rsidR="00997383">
        <w:t>.</w:t>
      </w:r>
    </w:p>
    <w:p w:rsidR="004D5ECB" w:rsidRPr="00A072C1" w:rsidRDefault="000F5434" w:rsidP="004D5ECB">
      <w:pPr>
        <w:pStyle w:val="ListParagraph"/>
        <w:numPr>
          <w:ilvl w:val="0"/>
          <w:numId w:val="16"/>
        </w:numPr>
      </w:pPr>
      <w:r>
        <w:t>Analyzed</w:t>
      </w:r>
      <w:r w:rsidR="003F47D1">
        <w:t xml:space="preserve"> </w:t>
      </w:r>
      <w:r w:rsidR="00D55542">
        <w:t xml:space="preserve">more than 10 </w:t>
      </w:r>
      <w:r w:rsidR="003F47D1">
        <w:t>r</w:t>
      </w:r>
      <w:r w:rsidR="004D5ECB" w:rsidRPr="002F36D8">
        <w:t>etail functionalities like Master data, Order management, Pricing, Shipping, Billing, and Stock.</w:t>
      </w:r>
    </w:p>
    <w:p w:rsidR="001366A5" w:rsidRPr="008C5963" w:rsidRDefault="001366A5" w:rsidP="00A072C1">
      <w:pPr>
        <w:pStyle w:val="Heading2"/>
        <w:spacing w:before="240"/>
        <w:rPr>
          <w:rStyle w:val="Emphasis"/>
        </w:rPr>
      </w:pPr>
      <w:r>
        <w:lastRenderedPageBreak/>
        <w:t>Assistant Systems Engineer</w:t>
      </w:r>
      <w:r w:rsidRPr="00565B06">
        <w:t xml:space="preserve"> | </w:t>
      </w:r>
      <w:r w:rsidR="00333BD2">
        <w:rPr>
          <w:rStyle w:val="Emphasis"/>
        </w:rPr>
        <w:t>ABC-Technology</w:t>
      </w:r>
    </w:p>
    <w:p w:rsidR="006E29D6" w:rsidRPr="006E29D6" w:rsidRDefault="00D55542" w:rsidP="006E29D6">
      <w:pPr>
        <w:pStyle w:val="ListParagraph"/>
        <w:numPr>
          <w:ilvl w:val="0"/>
          <w:numId w:val="16"/>
        </w:numPr>
      </w:pPr>
      <w:r>
        <w:t>Enhanced i</w:t>
      </w:r>
      <w:r w:rsidR="00845F0E">
        <w:t xml:space="preserve">nitial Data Analysis </w:t>
      </w:r>
      <w:r w:rsidR="006E29D6" w:rsidRPr="006E29D6">
        <w:t xml:space="preserve">and </w:t>
      </w:r>
      <w:r w:rsidR="009B3A78">
        <w:t xml:space="preserve">business objects (BO) </w:t>
      </w:r>
      <w:r w:rsidR="00371431">
        <w:t>reporting of about 10 data migration objects</w:t>
      </w:r>
      <w:r w:rsidR="006E29D6" w:rsidRPr="006E29D6">
        <w:t xml:space="preserve"> using SAP HANA, Information Steward, and </w:t>
      </w:r>
      <w:r w:rsidR="00845F0E">
        <w:t xml:space="preserve">Microsoft </w:t>
      </w:r>
      <w:r w:rsidR="006E29D6" w:rsidRPr="006E29D6">
        <w:t>Power</w:t>
      </w:r>
      <w:r w:rsidR="006E29D6">
        <w:t xml:space="preserve"> </w:t>
      </w:r>
      <w:r w:rsidR="006E29D6" w:rsidRPr="006E29D6">
        <w:t>BI.</w:t>
      </w:r>
    </w:p>
    <w:p w:rsidR="006E29D6" w:rsidRPr="006E29D6" w:rsidRDefault="00D75CBC" w:rsidP="006E29D6">
      <w:pPr>
        <w:pStyle w:val="ListParagraph"/>
        <w:numPr>
          <w:ilvl w:val="0"/>
          <w:numId w:val="16"/>
        </w:numPr>
      </w:pPr>
      <w:r>
        <w:t xml:space="preserve">Designed </w:t>
      </w:r>
      <w:r w:rsidR="00D40EF6">
        <w:t xml:space="preserve">16 </w:t>
      </w:r>
      <w:r w:rsidR="004C7D90">
        <w:t>SAP BO data services</w:t>
      </w:r>
      <w:r w:rsidR="003B42A1">
        <w:t xml:space="preserve"> </w:t>
      </w:r>
      <w:r w:rsidR="006E29D6" w:rsidRPr="006E29D6">
        <w:t xml:space="preserve">jobs to extract data from different legacy systems (SAP R/3, ODS, </w:t>
      </w:r>
      <w:r w:rsidR="003B42A1">
        <w:t>SBO, PMM</w:t>
      </w:r>
      <w:r w:rsidR="006E29D6" w:rsidRPr="006E29D6">
        <w:t>) and load in</w:t>
      </w:r>
      <w:r w:rsidR="003B42A1">
        <w:t xml:space="preserve"> SAP</w:t>
      </w:r>
      <w:r w:rsidR="006E29D6" w:rsidRPr="006E29D6">
        <w:t xml:space="preserve"> target systems (</w:t>
      </w:r>
      <w:r w:rsidR="003B42A1">
        <w:t>using idocs, RFC</w:t>
      </w:r>
      <w:r w:rsidR="006E29D6" w:rsidRPr="006E29D6">
        <w:t>).</w:t>
      </w:r>
    </w:p>
    <w:p w:rsidR="006E29D6" w:rsidRPr="006E29D6" w:rsidRDefault="000F5434" w:rsidP="006E29D6">
      <w:pPr>
        <w:pStyle w:val="ListParagraph"/>
        <w:numPr>
          <w:ilvl w:val="0"/>
          <w:numId w:val="16"/>
        </w:numPr>
      </w:pPr>
      <w:r>
        <w:t>Improved the</w:t>
      </w:r>
      <w:r w:rsidR="006E29D6" w:rsidRPr="006E29D6">
        <w:t xml:space="preserve"> job lifecycle management</w:t>
      </w:r>
      <w:r w:rsidR="006E29D6">
        <w:t xml:space="preserve"> and integration testing in </w:t>
      </w:r>
      <w:r w:rsidR="00F92494">
        <w:t xml:space="preserve">the </w:t>
      </w:r>
      <w:r w:rsidR="006E29D6">
        <w:t xml:space="preserve">development </w:t>
      </w:r>
      <w:r w:rsidR="006E29D6" w:rsidRPr="006E29D6">
        <w:t xml:space="preserve">environment (testing of jobs, creation </w:t>
      </w:r>
      <w:r w:rsidR="003B42A1">
        <w:t>of test cases, defect logging</w:t>
      </w:r>
      <w:r w:rsidR="006E29D6" w:rsidRPr="006E29D6">
        <w:t>) using HP ALM</w:t>
      </w:r>
      <w:r w:rsidR="003B42A1">
        <w:t>.</w:t>
      </w:r>
    </w:p>
    <w:p w:rsidR="006E29D6" w:rsidRPr="006E29D6" w:rsidRDefault="00D11000" w:rsidP="006E29D6">
      <w:pPr>
        <w:pStyle w:val="ListParagraph"/>
        <w:numPr>
          <w:ilvl w:val="0"/>
          <w:numId w:val="16"/>
        </w:numPr>
      </w:pPr>
      <w:r>
        <w:t>Completed m</w:t>
      </w:r>
      <w:r w:rsidR="00D40EF6">
        <w:t>igration of over 10 million r</w:t>
      </w:r>
      <w:r w:rsidR="006E29D6" w:rsidRPr="006E29D6">
        <w:t>eporting data to SAP BW system using BODS.</w:t>
      </w:r>
    </w:p>
    <w:p w:rsidR="006E29D6" w:rsidRPr="006E29D6" w:rsidRDefault="000F5434" w:rsidP="006E29D6">
      <w:pPr>
        <w:pStyle w:val="ListParagraph"/>
        <w:numPr>
          <w:ilvl w:val="0"/>
          <w:numId w:val="16"/>
        </w:numPr>
      </w:pPr>
      <w:r>
        <w:t>Guided the</w:t>
      </w:r>
      <w:r w:rsidR="006E29D6" w:rsidRPr="006E29D6">
        <w:t xml:space="preserve"> optimization of </w:t>
      </w:r>
      <w:r w:rsidR="00D40EF6">
        <w:t xml:space="preserve">28 BODS </w:t>
      </w:r>
      <w:r w:rsidR="006E29D6" w:rsidRPr="006E29D6">
        <w:t>jobs to improve performance</w:t>
      </w:r>
      <w:r w:rsidR="00D40EF6">
        <w:t xml:space="preserve"> by more than 30%</w:t>
      </w:r>
      <w:r w:rsidR="006E29D6" w:rsidRPr="006E29D6">
        <w:t>.</w:t>
      </w:r>
    </w:p>
    <w:p w:rsidR="00A6499A" w:rsidRPr="001366A5" w:rsidRDefault="001366A5" w:rsidP="006E29D6">
      <w:pPr>
        <w:pStyle w:val="Heading2"/>
        <w:spacing w:before="240"/>
        <w:rPr>
          <w:rStyle w:val="Emphasis"/>
          <w:bCs/>
          <w:lang w:val="en-IN"/>
        </w:rPr>
      </w:pPr>
      <w:r>
        <w:t>Software Development Intern</w:t>
      </w:r>
      <w:r w:rsidR="00A6499A" w:rsidRPr="00565B06">
        <w:t xml:space="preserve"> | </w:t>
      </w:r>
      <w:r w:rsidR="00333BD2">
        <w:rPr>
          <w:rStyle w:val="Emphasis"/>
        </w:rPr>
        <w:t>ABC-Technology</w:t>
      </w:r>
    </w:p>
    <w:p w:rsidR="00FD6908" w:rsidRDefault="001366A5" w:rsidP="00C400FF">
      <w:pPr>
        <w:pStyle w:val="Heading3"/>
      </w:pPr>
      <w:r>
        <w:rPr>
          <w:caps w:val="0"/>
          <w:u w:val="single"/>
        </w:rPr>
        <w:t>Visual Basic</w:t>
      </w:r>
      <w:r w:rsidR="00911338" w:rsidRPr="00A6499A">
        <w:rPr>
          <w:caps w:val="0"/>
          <w:u w:val="single"/>
        </w:rPr>
        <w:t xml:space="preserve"> App</w:t>
      </w:r>
      <w:r w:rsidR="00911338" w:rsidRPr="00911338">
        <w:rPr>
          <w:caps w:val="0"/>
        </w:rPr>
        <w:t xml:space="preserve"> - </w:t>
      </w:r>
      <w:r w:rsidR="00DD48F0">
        <w:rPr>
          <w:caps w:val="0"/>
        </w:rPr>
        <w:t>Survey Software &amp; Reporting</w:t>
      </w:r>
      <w:r w:rsidR="00C400FF" w:rsidRPr="00C400FF">
        <w:t xml:space="preserve"> </w:t>
      </w:r>
    </w:p>
    <w:p w:rsidR="00FD6908" w:rsidRPr="00562FE9" w:rsidRDefault="00D55542" w:rsidP="000A7337">
      <w:pPr>
        <w:pStyle w:val="ListParagraph"/>
        <w:numPr>
          <w:ilvl w:val="0"/>
          <w:numId w:val="16"/>
        </w:numPr>
      </w:pPr>
      <w:r>
        <w:t>Developed visual basic software</w:t>
      </w:r>
      <w:r w:rsidR="00C400FF" w:rsidRPr="00562FE9">
        <w:t xml:space="preserve"> to </w:t>
      </w:r>
      <w:r w:rsidR="00317939">
        <w:t>gather</w:t>
      </w:r>
      <w:r w:rsidR="00C400FF" w:rsidRPr="00562FE9">
        <w:t xml:space="preserve"> employee feedback </w:t>
      </w:r>
      <w:r w:rsidR="00317939">
        <w:t xml:space="preserve">and generate reports </w:t>
      </w:r>
      <w:r w:rsidR="00C400FF" w:rsidRPr="00562FE9">
        <w:t xml:space="preserve">on </w:t>
      </w:r>
      <w:r>
        <w:t>6</w:t>
      </w:r>
      <w:r w:rsidR="00C400FF" w:rsidRPr="00562FE9">
        <w:t xml:space="preserve"> managem</w:t>
      </w:r>
      <w:r w:rsidR="000A7337">
        <w:t xml:space="preserve">ent sessions held at Mitsubishi. </w:t>
      </w:r>
    </w:p>
    <w:p w:rsidR="00562FE9" w:rsidRDefault="00562FE9" w:rsidP="00562FE9">
      <w:pPr>
        <w:pStyle w:val="Heading3"/>
      </w:pPr>
      <w:r>
        <w:rPr>
          <w:caps w:val="0"/>
          <w:u w:val="single"/>
        </w:rPr>
        <w:t>Other Responsibilities</w:t>
      </w:r>
      <w:r w:rsidRPr="00C400FF">
        <w:t xml:space="preserve"> </w:t>
      </w:r>
    </w:p>
    <w:p w:rsidR="00562FE9" w:rsidRDefault="00845F0E" w:rsidP="00562FE9">
      <w:pPr>
        <w:pStyle w:val="ListParagraph"/>
        <w:numPr>
          <w:ilvl w:val="0"/>
          <w:numId w:val="16"/>
        </w:numPr>
      </w:pPr>
      <w:r>
        <w:t>C</w:t>
      </w:r>
      <w:r w:rsidR="00562FE9" w:rsidRPr="00562FE9">
        <w:t xml:space="preserve">onfigured Cisco VLAN network along with troubleshooting </w:t>
      </w:r>
      <w:r w:rsidR="00D55542">
        <w:t xml:space="preserve">over 4 </w:t>
      </w:r>
      <w:r w:rsidR="00562FE9" w:rsidRPr="00562FE9">
        <w:t>issues related to network over intranet.</w:t>
      </w:r>
    </w:p>
    <w:p w:rsidR="00997383" w:rsidRDefault="007C7FAA" w:rsidP="00997383">
      <w:pPr>
        <w:pStyle w:val="ListParagraph"/>
        <w:numPr>
          <w:ilvl w:val="0"/>
          <w:numId w:val="16"/>
        </w:numPr>
      </w:pPr>
      <w:r>
        <w:t xml:space="preserve">Facilitated </w:t>
      </w:r>
      <w:r w:rsidR="00562FE9" w:rsidRPr="00562FE9">
        <w:t xml:space="preserve">the IT infrastructure team to implement </w:t>
      </w:r>
      <w:r w:rsidR="00D40EF6">
        <w:t xml:space="preserve">6 </w:t>
      </w:r>
      <w:r w:rsidR="00562FE9" w:rsidRPr="00562FE9">
        <w:t>security patches and resolve</w:t>
      </w:r>
      <w:r w:rsidR="00D40EF6">
        <w:t xml:space="preserve">d more than 18 </w:t>
      </w:r>
      <w:r w:rsidR="00D40EF6" w:rsidRPr="00562FE9">
        <w:t>incidents</w:t>
      </w:r>
      <w:r w:rsidR="00562FE9" w:rsidRPr="00562FE9">
        <w:t xml:space="preserve"> of employee workstations.</w:t>
      </w:r>
      <w:bookmarkStart w:id="0" w:name="_GoBack"/>
      <w:bookmarkEnd w:id="0"/>
    </w:p>
    <w:sectPr w:rsidR="00997383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8F9" w:rsidRDefault="00B278F9" w:rsidP="00F534FB">
      <w:pPr>
        <w:spacing w:after="0"/>
      </w:pPr>
      <w:r>
        <w:separator/>
      </w:r>
    </w:p>
  </w:endnote>
  <w:endnote w:type="continuationSeparator" w:id="0">
    <w:p w:rsidR="00B278F9" w:rsidRDefault="00B278F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0FF" w:rsidRDefault="00C400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B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8F9" w:rsidRDefault="00B278F9" w:rsidP="00F534FB">
      <w:pPr>
        <w:spacing w:after="0"/>
      </w:pPr>
      <w:r>
        <w:separator/>
      </w:r>
    </w:p>
  </w:footnote>
  <w:footnote w:type="continuationSeparator" w:id="0">
    <w:p w:rsidR="00B278F9" w:rsidRDefault="00B278F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0FF" w:rsidRDefault="00C400F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CA6A31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706A2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B16C1F"/>
    <w:multiLevelType w:val="hybridMultilevel"/>
    <w:tmpl w:val="6EF65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F4C7B61"/>
    <w:multiLevelType w:val="hybridMultilevel"/>
    <w:tmpl w:val="1CA2B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F61298F"/>
    <w:multiLevelType w:val="multilevel"/>
    <w:tmpl w:val="06E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F7181F"/>
    <w:multiLevelType w:val="multilevel"/>
    <w:tmpl w:val="3A2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8E42EA"/>
    <w:multiLevelType w:val="hybridMultilevel"/>
    <w:tmpl w:val="8FBCA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22041BFA"/>
    <w:multiLevelType w:val="hybridMultilevel"/>
    <w:tmpl w:val="EF74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45C29"/>
    <w:multiLevelType w:val="hybridMultilevel"/>
    <w:tmpl w:val="916A2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F0ED9"/>
    <w:multiLevelType w:val="hybridMultilevel"/>
    <w:tmpl w:val="5ABC4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D2A8E"/>
    <w:multiLevelType w:val="hybridMultilevel"/>
    <w:tmpl w:val="81CA8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20"/>
  </w:num>
  <w:num w:numId="17">
    <w:abstractNumId w:val="17"/>
  </w:num>
  <w:num w:numId="18">
    <w:abstractNumId w:val="17"/>
  </w:num>
  <w:num w:numId="19">
    <w:abstractNumId w:val="17"/>
  </w:num>
  <w:num w:numId="20">
    <w:abstractNumId w:val="22"/>
  </w:num>
  <w:num w:numId="21">
    <w:abstractNumId w:val="11"/>
  </w:num>
  <w:num w:numId="22">
    <w:abstractNumId w:val="18"/>
  </w:num>
  <w:num w:numId="23">
    <w:abstractNumId w:val="21"/>
  </w:num>
  <w:num w:numId="24">
    <w:abstractNumId w:val="13"/>
  </w:num>
  <w:num w:numId="25">
    <w:abstractNumId w:val="15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6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72A0"/>
    <w:rsid w:val="00075B13"/>
    <w:rsid w:val="00092692"/>
    <w:rsid w:val="00096203"/>
    <w:rsid w:val="000A0229"/>
    <w:rsid w:val="000A7337"/>
    <w:rsid w:val="000E24AC"/>
    <w:rsid w:val="000E32A8"/>
    <w:rsid w:val="000E4A73"/>
    <w:rsid w:val="000E70D4"/>
    <w:rsid w:val="000F5434"/>
    <w:rsid w:val="000F79EA"/>
    <w:rsid w:val="00134F92"/>
    <w:rsid w:val="001366A5"/>
    <w:rsid w:val="00137DC1"/>
    <w:rsid w:val="00143224"/>
    <w:rsid w:val="00145B33"/>
    <w:rsid w:val="001468F3"/>
    <w:rsid w:val="00152C3A"/>
    <w:rsid w:val="001539C4"/>
    <w:rsid w:val="00154AEE"/>
    <w:rsid w:val="00162BEE"/>
    <w:rsid w:val="00171E1B"/>
    <w:rsid w:val="00182F07"/>
    <w:rsid w:val="001858BD"/>
    <w:rsid w:val="00192573"/>
    <w:rsid w:val="00194A3D"/>
    <w:rsid w:val="00196B55"/>
    <w:rsid w:val="00197261"/>
    <w:rsid w:val="001A2A99"/>
    <w:rsid w:val="001A6641"/>
    <w:rsid w:val="001B0811"/>
    <w:rsid w:val="001B3B5F"/>
    <w:rsid w:val="001B52EB"/>
    <w:rsid w:val="001B52F6"/>
    <w:rsid w:val="001B720C"/>
    <w:rsid w:val="001B7D98"/>
    <w:rsid w:val="001C0DEE"/>
    <w:rsid w:val="001C3957"/>
    <w:rsid w:val="001C46E5"/>
    <w:rsid w:val="001D6943"/>
    <w:rsid w:val="001E08A4"/>
    <w:rsid w:val="0020735F"/>
    <w:rsid w:val="002146F8"/>
    <w:rsid w:val="00215593"/>
    <w:rsid w:val="00217917"/>
    <w:rsid w:val="00224CDC"/>
    <w:rsid w:val="002372E8"/>
    <w:rsid w:val="0023768B"/>
    <w:rsid w:val="00247DA3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A63C0"/>
    <w:rsid w:val="002B01E3"/>
    <w:rsid w:val="002B3FC8"/>
    <w:rsid w:val="002D11DF"/>
    <w:rsid w:val="002F10E7"/>
    <w:rsid w:val="002F1B19"/>
    <w:rsid w:val="002F36D8"/>
    <w:rsid w:val="002F69E4"/>
    <w:rsid w:val="00300A98"/>
    <w:rsid w:val="00304A76"/>
    <w:rsid w:val="0030724A"/>
    <w:rsid w:val="00316CE4"/>
    <w:rsid w:val="00317939"/>
    <w:rsid w:val="00323C3F"/>
    <w:rsid w:val="003279A4"/>
    <w:rsid w:val="00333BD2"/>
    <w:rsid w:val="00337114"/>
    <w:rsid w:val="0035004C"/>
    <w:rsid w:val="003571C8"/>
    <w:rsid w:val="00371431"/>
    <w:rsid w:val="00383057"/>
    <w:rsid w:val="0039703C"/>
    <w:rsid w:val="003974BB"/>
    <w:rsid w:val="003A091E"/>
    <w:rsid w:val="003B42A1"/>
    <w:rsid w:val="003E37E9"/>
    <w:rsid w:val="003E5D64"/>
    <w:rsid w:val="003F47D1"/>
    <w:rsid w:val="00401DFC"/>
    <w:rsid w:val="00403149"/>
    <w:rsid w:val="004037EF"/>
    <w:rsid w:val="00405BAD"/>
    <w:rsid w:val="00410B13"/>
    <w:rsid w:val="004113D8"/>
    <w:rsid w:val="00416463"/>
    <w:rsid w:val="0042188C"/>
    <w:rsid w:val="00423827"/>
    <w:rsid w:val="004264AF"/>
    <w:rsid w:val="00437B8B"/>
    <w:rsid w:val="00465113"/>
    <w:rsid w:val="00467F3F"/>
    <w:rsid w:val="004727C2"/>
    <w:rsid w:val="00476144"/>
    <w:rsid w:val="004915EA"/>
    <w:rsid w:val="0049395B"/>
    <w:rsid w:val="004A4493"/>
    <w:rsid w:val="004B6A2A"/>
    <w:rsid w:val="004C0172"/>
    <w:rsid w:val="004C1AF6"/>
    <w:rsid w:val="004C389B"/>
    <w:rsid w:val="004C5C49"/>
    <w:rsid w:val="004C7D90"/>
    <w:rsid w:val="004D0521"/>
    <w:rsid w:val="004D128F"/>
    <w:rsid w:val="004D3EB1"/>
    <w:rsid w:val="004D465D"/>
    <w:rsid w:val="004D5ECB"/>
    <w:rsid w:val="004E2794"/>
    <w:rsid w:val="004E77A5"/>
    <w:rsid w:val="004F1057"/>
    <w:rsid w:val="004F1229"/>
    <w:rsid w:val="004F199F"/>
    <w:rsid w:val="004F7F88"/>
    <w:rsid w:val="005106C0"/>
    <w:rsid w:val="00513A6D"/>
    <w:rsid w:val="005247B7"/>
    <w:rsid w:val="005324B1"/>
    <w:rsid w:val="005372FA"/>
    <w:rsid w:val="00537DED"/>
    <w:rsid w:val="00551956"/>
    <w:rsid w:val="00556337"/>
    <w:rsid w:val="005611C3"/>
    <w:rsid w:val="00562422"/>
    <w:rsid w:val="00562FE9"/>
    <w:rsid w:val="00565B06"/>
    <w:rsid w:val="00574328"/>
    <w:rsid w:val="00575C01"/>
    <w:rsid w:val="0057731C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783F"/>
    <w:rsid w:val="006446F9"/>
    <w:rsid w:val="00644D4E"/>
    <w:rsid w:val="00646D01"/>
    <w:rsid w:val="006531DE"/>
    <w:rsid w:val="00663536"/>
    <w:rsid w:val="006648D4"/>
    <w:rsid w:val="00673F18"/>
    <w:rsid w:val="00676CC2"/>
    <w:rsid w:val="00676CEB"/>
    <w:rsid w:val="00683A86"/>
    <w:rsid w:val="0069300B"/>
    <w:rsid w:val="006A0FD6"/>
    <w:rsid w:val="006A4C72"/>
    <w:rsid w:val="006A5A04"/>
    <w:rsid w:val="006C4533"/>
    <w:rsid w:val="006D65F8"/>
    <w:rsid w:val="006E056A"/>
    <w:rsid w:val="006E29D6"/>
    <w:rsid w:val="006E3B94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4398"/>
    <w:rsid w:val="007C7FAA"/>
    <w:rsid w:val="007E3ED8"/>
    <w:rsid w:val="007E7052"/>
    <w:rsid w:val="007F54B7"/>
    <w:rsid w:val="007F71A4"/>
    <w:rsid w:val="008030EE"/>
    <w:rsid w:val="00812148"/>
    <w:rsid w:val="00814B43"/>
    <w:rsid w:val="00814FA5"/>
    <w:rsid w:val="0083016A"/>
    <w:rsid w:val="00845F0E"/>
    <w:rsid w:val="00846AAE"/>
    <w:rsid w:val="00867081"/>
    <w:rsid w:val="008916FB"/>
    <w:rsid w:val="008978E8"/>
    <w:rsid w:val="008A02C4"/>
    <w:rsid w:val="008A49A0"/>
    <w:rsid w:val="008A6538"/>
    <w:rsid w:val="008C5963"/>
    <w:rsid w:val="008D4FC8"/>
    <w:rsid w:val="008D5A80"/>
    <w:rsid w:val="008E5483"/>
    <w:rsid w:val="008E685B"/>
    <w:rsid w:val="008F4532"/>
    <w:rsid w:val="00904A41"/>
    <w:rsid w:val="00911338"/>
    <w:rsid w:val="00913E90"/>
    <w:rsid w:val="00933CCA"/>
    <w:rsid w:val="0093795C"/>
    <w:rsid w:val="00940C16"/>
    <w:rsid w:val="009411E8"/>
    <w:rsid w:val="00952C89"/>
    <w:rsid w:val="009540F4"/>
    <w:rsid w:val="00956B75"/>
    <w:rsid w:val="009918BB"/>
    <w:rsid w:val="009931F7"/>
    <w:rsid w:val="00994768"/>
    <w:rsid w:val="00997383"/>
    <w:rsid w:val="009A3F4C"/>
    <w:rsid w:val="009B0ACD"/>
    <w:rsid w:val="009B3A78"/>
    <w:rsid w:val="009B4952"/>
    <w:rsid w:val="009C63EE"/>
    <w:rsid w:val="009D0878"/>
    <w:rsid w:val="009D449D"/>
    <w:rsid w:val="009E62E6"/>
    <w:rsid w:val="009E65EC"/>
    <w:rsid w:val="009F2058"/>
    <w:rsid w:val="009F391D"/>
    <w:rsid w:val="00A072C1"/>
    <w:rsid w:val="00A1144C"/>
    <w:rsid w:val="00A1329C"/>
    <w:rsid w:val="00A25023"/>
    <w:rsid w:val="00A2760D"/>
    <w:rsid w:val="00A27DFE"/>
    <w:rsid w:val="00A42CE4"/>
    <w:rsid w:val="00A45C00"/>
    <w:rsid w:val="00A56B81"/>
    <w:rsid w:val="00A6314E"/>
    <w:rsid w:val="00A6499A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D75B9"/>
    <w:rsid w:val="00AE2F61"/>
    <w:rsid w:val="00AE313B"/>
    <w:rsid w:val="00AE7650"/>
    <w:rsid w:val="00B112B1"/>
    <w:rsid w:val="00B1221A"/>
    <w:rsid w:val="00B204FE"/>
    <w:rsid w:val="00B25746"/>
    <w:rsid w:val="00B278F9"/>
    <w:rsid w:val="00B37544"/>
    <w:rsid w:val="00B47E1E"/>
    <w:rsid w:val="00B54661"/>
    <w:rsid w:val="00B55487"/>
    <w:rsid w:val="00B60F3A"/>
    <w:rsid w:val="00B763B5"/>
    <w:rsid w:val="00B76887"/>
    <w:rsid w:val="00B8357C"/>
    <w:rsid w:val="00B90654"/>
    <w:rsid w:val="00B91175"/>
    <w:rsid w:val="00BA71B3"/>
    <w:rsid w:val="00BB2E6F"/>
    <w:rsid w:val="00BB34BE"/>
    <w:rsid w:val="00BC0E1A"/>
    <w:rsid w:val="00BC1472"/>
    <w:rsid w:val="00BD2DD6"/>
    <w:rsid w:val="00BD55EE"/>
    <w:rsid w:val="00C0155C"/>
    <w:rsid w:val="00C3233C"/>
    <w:rsid w:val="00C3763A"/>
    <w:rsid w:val="00C400F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2C86"/>
    <w:rsid w:val="00CD4BCB"/>
    <w:rsid w:val="00CE18BE"/>
    <w:rsid w:val="00CE2C76"/>
    <w:rsid w:val="00CF02EC"/>
    <w:rsid w:val="00CF6A7A"/>
    <w:rsid w:val="00D046EF"/>
    <w:rsid w:val="00D11000"/>
    <w:rsid w:val="00D22E33"/>
    <w:rsid w:val="00D35BBD"/>
    <w:rsid w:val="00D37FAD"/>
    <w:rsid w:val="00D40EF6"/>
    <w:rsid w:val="00D5184A"/>
    <w:rsid w:val="00D55542"/>
    <w:rsid w:val="00D5627D"/>
    <w:rsid w:val="00D6600D"/>
    <w:rsid w:val="00D70757"/>
    <w:rsid w:val="00D7258C"/>
    <w:rsid w:val="00D728D5"/>
    <w:rsid w:val="00D73C98"/>
    <w:rsid w:val="00D75CBC"/>
    <w:rsid w:val="00D77483"/>
    <w:rsid w:val="00D7797C"/>
    <w:rsid w:val="00D83EA1"/>
    <w:rsid w:val="00D84565"/>
    <w:rsid w:val="00D85CA4"/>
    <w:rsid w:val="00DB0B61"/>
    <w:rsid w:val="00DD2D34"/>
    <w:rsid w:val="00DD3A53"/>
    <w:rsid w:val="00DD467E"/>
    <w:rsid w:val="00DD48F0"/>
    <w:rsid w:val="00DE136D"/>
    <w:rsid w:val="00DE3852"/>
    <w:rsid w:val="00DE4136"/>
    <w:rsid w:val="00DE4550"/>
    <w:rsid w:val="00DE6534"/>
    <w:rsid w:val="00DF0F24"/>
    <w:rsid w:val="00DF7CF5"/>
    <w:rsid w:val="00DF7F4F"/>
    <w:rsid w:val="00E066EE"/>
    <w:rsid w:val="00E07D28"/>
    <w:rsid w:val="00E1191E"/>
    <w:rsid w:val="00E2563D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4964"/>
    <w:rsid w:val="00EE0848"/>
    <w:rsid w:val="00EF2CCA"/>
    <w:rsid w:val="00F03B1E"/>
    <w:rsid w:val="00F03F2C"/>
    <w:rsid w:val="00F1202D"/>
    <w:rsid w:val="00F217AB"/>
    <w:rsid w:val="00F31E7A"/>
    <w:rsid w:val="00F35A06"/>
    <w:rsid w:val="00F42BAD"/>
    <w:rsid w:val="00F435D3"/>
    <w:rsid w:val="00F46425"/>
    <w:rsid w:val="00F5078D"/>
    <w:rsid w:val="00F534FB"/>
    <w:rsid w:val="00F56FFE"/>
    <w:rsid w:val="00F821CD"/>
    <w:rsid w:val="00F904FC"/>
    <w:rsid w:val="00F92494"/>
    <w:rsid w:val="00F935BF"/>
    <w:rsid w:val="00F94995"/>
    <w:rsid w:val="00F94EB5"/>
    <w:rsid w:val="00FA4359"/>
    <w:rsid w:val="00FA4C84"/>
    <w:rsid w:val="00FB0F18"/>
    <w:rsid w:val="00FD6908"/>
    <w:rsid w:val="00FE18B2"/>
    <w:rsid w:val="00FE3C6A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8C5963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9B0ACD"/>
  </w:style>
  <w:style w:type="character" w:styleId="Hyperlink">
    <w:name w:val="Hyperlink"/>
    <w:basedOn w:val="DefaultParagraphFont"/>
    <w:uiPriority w:val="99"/>
    <w:unhideWhenUsed/>
    <w:rsid w:val="00E2563D"/>
    <w:rPr>
      <w:color w:val="886288" w:themeColor="hyperlink"/>
      <w:u w:val="single"/>
    </w:rPr>
  </w:style>
  <w:style w:type="paragraph" w:customStyle="1" w:styleId="font8">
    <w:name w:val="font_8"/>
    <w:basedOn w:val="Normal"/>
    <w:rsid w:val="00562F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F97AD927B8422E96B048B4AB98E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C824-B09D-4F4C-ABD2-E56D677A0CA0}"/>
      </w:docPartPr>
      <w:docPartBody>
        <w:p w:rsidR="006D5B8E" w:rsidRDefault="00CE0A6F">
          <w:pPr>
            <w:pStyle w:val="D2F97AD927B8422E96B048B4AB98ED8C"/>
          </w:pPr>
          <w:r w:rsidRPr="009D0878">
            <w:t>Address</w:t>
          </w:r>
        </w:p>
      </w:docPartBody>
    </w:docPart>
    <w:docPart>
      <w:docPartPr>
        <w:name w:val="50D524BD941D42ECA491BE830B95D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6D172-58B9-44F8-AF94-D5B078394A9D}"/>
      </w:docPartPr>
      <w:docPartBody>
        <w:p w:rsidR="006D5B8E" w:rsidRDefault="00CE0A6F">
          <w:pPr>
            <w:pStyle w:val="50D524BD941D42ECA491BE830B95DF2A"/>
          </w:pPr>
          <w:r w:rsidRPr="009D0878">
            <w:t>Phone</w:t>
          </w:r>
        </w:p>
      </w:docPartBody>
    </w:docPart>
    <w:docPart>
      <w:docPartPr>
        <w:name w:val="8233E43293374F099DA9C621ACFF9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3807A-DD80-456C-8AD1-418E7C96D8DC}"/>
      </w:docPartPr>
      <w:docPartBody>
        <w:p w:rsidR="006D5B8E" w:rsidRDefault="00CE0A6F">
          <w:pPr>
            <w:pStyle w:val="8233E43293374F099DA9C621ACFF91E2"/>
          </w:pPr>
          <w:r w:rsidRPr="009D0878">
            <w:t>Email</w:t>
          </w:r>
        </w:p>
      </w:docPartBody>
    </w:docPart>
    <w:docPart>
      <w:docPartPr>
        <w:name w:val="5BF67B019DD34C1B9CF1F193860E7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541FB-9462-4CD1-A091-F8AA8A6E0806}"/>
      </w:docPartPr>
      <w:docPartBody>
        <w:p w:rsidR="006D5B8E" w:rsidRDefault="00CE0A6F">
          <w:pPr>
            <w:pStyle w:val="5BF67B019DD34C1B9CF1F193860E7AF9"/>
          </w:pPr>
          <w:r w:rsidRPr="009D0878">
            <w:t>LinkedIn Profile</w:t>
          </w:r>
        </w:p>
      </w:docPartBody>
    </w:docPart>
    <w:docPart>
      <w:docPartPr>
        <w:name w:val="3CDEC8F6880E47A698954A4F1DE12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CB8A4-8DBF-403E-A16E-DFFC17594FD7}"/>
      </w:docPartPr>
      <w:docPartBody>
        <w:p w:rsidR="006D5B8E" w:rsidRDefault="00CE0A6F">
          <w:pPr>
            <w:pStyle w:val="3CDEC8F6880E47A698954A4F1DE12806"/>
          </w:pPr>
          <w:r w:rsidRPr="009D0878">
            <w:t>Twitter/Blog/Portfolio</w:t>
          </w:r>
        </w:p>
      </w:docPartBody>
    </w:docPart>
    <w:docPart>
      <w:docPartPr>
        <w:name w:val="F6BBFE162F9B44A6B4E62642B106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3D46-AE48-4660-9F03-6E30A84AC6B7}"/>
      </w:docPartPr>
      <w:docPartBody>
        <w:p w:rsidR="006D5B8E" w:rsidRDefault="00045FB5" w:rsidP="00045FB5">
          <w:pPr>
            <w:pStyle w:val="F6BBFE162F9B44A6B4E62642B1060BE6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B5"/>
    <w:rsid w:val="00045FB5"/>
    <w:rsid w:val="002F23E8"/>
    <w:rsid w:val="004128AB"/>
    <w:rsid w:val="006D5B8E"/>
    <w:rsid w:val="008B01A4"/>
    <w:rsid w:val="00986A91"/>
    <w:rsid w:val="00A03F5F"/>
    <w:rsid w:val="00AF1983"/>
    <w:rsid w:val="00BA5112"/>
    <w:rsid w:val="00CE0A6F"/>
    <w:rsid w:val="00E242DB"/>
    <w:rsid w:val="00F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5DAF02EE804619A3B19A44C34A8192">
    <w:name w:val="A65DAF02EE804619A3B19A44C34A8192"/>
  </w:style>
  <w:style w:type="paragraph" w:customStyle="1" w:styleId="0B6CD78DC75847FEB3FCE8EC9BA041C3">
    <w:name w:val="0B6CD78DC75847FEB3FCE8EC9BA041C3"/>
  </w:style>
  <w:style w:type="paragraph" w:customStyle="1" w:styleId="D2F97AD927B8422E96B048B4AB98ED8C">
    <w:name w:val="D2F97AD927B8422E96B048B4AB98ED8C"/>
  </w:style>
  <w:style w:type="paragraph" w:customStyle="1" w:styleId="50D524BD941D42ECA491BE830B95DF2A">
    <w:name w:val="50D524BD941D42ECA491BE830B95DF2A"/>
  </w:style>
  <w:style w:type="paragraph" w:customStyle="1" w:styleId="8233E43293374F099DA9C621ACFF91E2">
    <w:name w:val="8233E43293374F099DA9C621ACFF91E2"/>
  </w:style>
  <w:style w:type="paragraph" w:customStyle="1" w:styleId="5BF67B019DD34C1B9CF1F193860E7AF9">
    <w:name w:val="5BF67B019DD34C1B9CF1F193860E7AF9"/>
  </w:style>
  <w:style w:type="paragraph" w:customStyle="1" w:styleId="3CDEC8F6880E47A698954A4F1DE12806">
    <w:name w:val="3CDEC8F6880E47A698954A4F1DE12806"/>
  </w:style>
  <w:style w:type="paragraph" w:customStyle="1" w:styleId="A18BD16B8FA6471D8EB2230B0B274B82">
    <w:name w:val="A18BD16B8FA6471D8EB2230B0B274B82"/>
  </w:style>
  <w:style w:type="paragraph" w:customStyle="1" w:styleId="685DA02A1C7240F19635C1F8F1E5C4DD">
    <w:name w:val="685DA02A1C7240F19635C1F8F1E5C4DD"/>
  </w:style>
  <w:style w:type="paragraph" w:customStyle="1" w:styleId="C7BA9456729A4300829BD0C7079D4883">
    <w:name w:val="C7BA9456729A4300829BD0C7079D4883"/>
  </w:style>
  <w:style w:type="paragraph" w:customStyle="1" w:styleId="3C6516DE0C7C456C8E2CAADF23D91517">
    <w:name w:val="3C6516DE0C7C456C8E2CAADF23D9151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9087776B19E4BB4A90447362D432723">
    <w:name w:val="F9087776B19E4BB4A90447362D432723"/>
  </w:style>
  <w:style w:type="paragraph" w:customStyle="1" w:styleId="2C8111453D0545C5985267E3AC7E406D">
    <w:name w:val="2C8111453D0545C5985267E3AC7E406D"/>
  </w:style>
  <w:style w:type="paragraph" w:customStyle="1" w:styleId="D5AE4BD6900349E1B066430CA45B746C">
    <w:name w:val="D5AE4BD6900349E1B066430CA45B746C"/>
  </w:style>
  <w:style w:type="paragraph" w:customStyle="1" w:styleId="FD38CE5C94574693A985F245E0830A4E">
    <w:name w:val="FD38CE5C94574693A985F245E0830A4E"/>
  </w:style>
  <w:style w:type="paragraph" w:customStyle="1" w:styleId="8E1643D675424DC18E20C6DA58672196">
    <w:name w:val="8E1643D675424DC18E20C6DA58672196"/>
  </w:style>
  <w:style w:type="paragraph" w:customStyle="1" w:styleId="95D1F1ABF52B482AB1B7E37F6896B2A7">
    <w:name w:val="95D1F1ABF52B482AB1B7E37F6896B2A7"/>
  </w:style>
  <w:style w:type="paragraph" w:customStyle="1" w:styleId="D33DEB7190F24D80A127C752D28717C7">
    <w:name w:val="D33DEB7190F24D80A127C752D28717C7"/>
  </w:style>
  <w:style w:type="paragraph" w:customStyle="1" w:styleId="D1AC295C31A6448C9CFDB4E30A181BF0">
    <w:name w:val="D1AC295C31A6448C9CFDB4E30A181BF0"/>
  </w:style>
  <w:style w:type="paragraph" w:customStyle="1" w:styleId="38C8B3F34E6248969F976A29C8683DF0">
    <w:name w:val="38C8B3F34E6248969F976A29C8683DF0"/>
  </w:style>
  <w:style w:type="paragraph" w:customStyle="1" w:styleId="4C493ACCE4A649D0A8458175934974F2">
    <w:name w:val="4C493ACCE4A649D0A8458175934974F2"/>
  </w:style>
  <w:style w:type="paragraph" w:customStyle="1" w:styleId="9CEE5DAEFAC64619A38C165EECFA22A9">
    <w:name w:val="9CEE5DAEFAC64619A38C165EECFA22A9"/>
  </w:style>
  <w:style w:type="paragraph" w:customStyle="1" w:styleId="8ADF74D194F44C96A9C7C6E0AE2366A3">
    <w:name w:val="8ADF74D194F44C96A9C7C6E0AE2366A3"/>
  </w:style>
  <w:style w:type="paragraph" w:customStyle="1" w:styleId="3C6DD8B7E08B49859C2AB4BB63C068EB">
    <w:name w:val="3C6DD8B7E08B49859C2AB4BB63C068EB"/>
  </w:style>
  <w:style w:type="paragraph" w:customStyle="1" w:styleId="2DFB50374CDC48AF8EA0B4CD5D31F992">
    <w:name w:val="2DFB50374CDC48AF8EA0B4CD5D31F992"/>
  </w:style>
  <w:style w:type="paragraph" w:customStyle="1" w:styleId="0141E2A0BD244F39B8506D1B14741369">
    <w:name w:val="0141E2A0BD244F39B8506D1B14741369"/>
  </w:style>
  <w:style w:type="paragraph" w:customStyle="1" w:styleId="DF1F95258CBB4770951FCA11DF938350">
    <w:name w:val="DF1F95258CBB4770951FCA11DF938350"/>
  </w:style>
  <w:style w:type="paragraph" w:customStyle="1" w:styleId="A42C044C12344EEB8066009133AC00F0">
    <w:name w:val="A42C044C12344EEB8066009133AC00F0"/>
  </w:style>
  <w:style w:type="paragraph" w:customStyle="1" w:styleId="79614019BD1B43B7973E139581393FC8">
    <w:name w:val="79614019BD1B43B7973E139581393FC8"/>
  </w:style>
  <w:style w:type="paragraph" w:customStyle="1" w:styleId="C23DA4DFBE2D42EAB4D797508A270C0D">
    <w:name w:val="C23DA4DFBE2D42EAB4D797508A270C0D"/>
  </w:style>
  <w:style w:type="paragraph" w:customStyle="1" w:styleId="6C0FD7A79A5648699D504D2AF5662C24">
    <w:name w:val="6C0FD7A79A5648699D504D2AF5662C24"/>
  </w:style>
  <w:style w:type="paragraph" w:customStyle="1" w:styleId="78E31A73FB0E42F3A8EF735C6B9EEB7C">
    <w:name w:val="78E31A73FB0E42F3A8EF735C6B9EEB7C"/>
  </w:style>
  <w:style w:type="paragraph" w:customStyle="1" w:styleId="BD7B1A4BE2314DE18F14B00B737164B6">
    <w:name w:val="BD7B1A4BE2314DE18F14B00B737164B6"/>
  </w:style>
  <w:style w:type="paragraph" w:customStyle="1" w:styleId="06A55623C20D428DA82B69B82CB5ADB4">
    <w:name w:val="06A55623C20D428DA82B69B82CB5ADB4"/>
  </w:style>
  <w:style w:type="paragraph" w:customStyle="1" w:styleId="EED09997A52F423B8A0D159A60B6A446">
    <w:name w:val="EED09997A52F423B8A0D159A60B6A446"/>
  </w:style>
  <w:style w:type="paragraph" w:customStyle="1" w:styleId="7BCE18BD4960485488FA2CD43D4B693E">
    <w:name w:val="7BCE18BD4960485488FA2CD43D4B693E"/>
  </w:style>
  <w:style w:type="paragraph" w:customStyle="1" w:styleId="EB878C1BF5DD481283E43442D17B9C1C">
    <w:name w:val="EB878C1BF5DD481283E43442D17B9C1C"/>
  </w:style>
  <w:style w:type="paragraph" w:customStyle="1" w:styleId="A6CB391FC4DF49A1B55C2F6894B78B0B">
    <w:name w:val="A6CB391FC4DF49A1B55C2F6894B78B0B"/>
  </w:style>
  <w:style w:type="paragraph" w:customStyle="1" w:styleId="33D6AFF9BB674532BB1A73DAB2D3D4E6">
    <w:name w:val="33D6AFF9BB674532BB1A73DAB2D3D4E6"/>
  </w:style>
  <w:style w:type="paragraph" w:customStyle="1" w:styleId="F6BBFE162F9B44A6B4E62642B1060BE6">
    <w:name w:val="F6BBFE162F9B44A6B4E62642B1060BE6"/>
    <w:rsid w:val="00045FB5"/>
  </w:style>
  <w:style w:type="paragraph" w:customStyle="1" w:styleId="4DF81971561E4EFBBC68C8D9F17B7ECA">
    <w:name w:val="4DF81971561E4EFBBC68C8D9F17B7ECA"/>
    <w:rsid w:val="00045FB5"/>
  </w:style>
  <w:style w:type="paragraph" w:customStyle="1" w:styleId="5FEB2163064E4B0695AF376B1DD35146">
    <w:name w:val="5FEB2163064E4B0695AF376B1DD35146"/>
    <w:rsid w:val="00045FB5"/>
  </w:style>
  <w:style w:type="paragraph" w:customStyle="1" w:styleId="782B3640257B46F689875D1737D21E77">
    <w:name w:val="782B3640257B46F689875D1737D21E77"/>
    <w:rsid w:val="00045FB5"/>
  </w:style>
  <w:style w:type="paragraph" w:customStyle="1" w:styleId="5D784CF0D9B1454D9F614B7E52766F8F">
    <w:name w:val="5D784CF0D9B1454D9F614B7E52766F8F"/>
    <w:rsid w:val="00045FB5"/>
  </w:style>
  <w:style w:type="paragraph" w:customStyle="1" w:styleId="947B4FEF2E4F4B119525CCACE00C095F">
    <w:name w:val="947B4FEF2E4F4B119525CCACE00C095F"/>
    <w:rsid w:val="00045FB5"/>
  </w:style>
  <w:style w:type="paragraph" w:customStyle="1" w:styleId="00980AED5D5D4C3BBDF2FFF79A495F4D">
    <w:name w:val="00980AED5D5D4C3BBDF2FFF79A495F4D"/>
    <w:rsid w:val="00045FB5"/>
  </w:style>
  <w:style w:type="paragraph" w:customStyle="1" w:styleId="933466BE5C59472F86D87BF1B5B24047">
    <w:name w:val="933466BE5C59472F86D87BF1B5B24047"/>
    <w:rsid w:val="00045FB5"/>
  </w:style>
  <w:style w:type="paragraph" w:customStyle="1" w:styleId="6675DE9A88764966B23255E5CEE2446A">
    <w:name w:val="6675DE9A88764966B23255E5CEE2446A"/>
    <w:rsid w:val="00E24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Manchester, UK</CompanyAddress>
  <CompanyPhone>12-345-678-99</CompanyPhone>
  <CompanyFax/>
  <CompanyEmail>xyz@xyz.com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D73512-FA4B-4809-AB09-FA6206EB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www.linkedin.com/in/xyz</cp:keywords>
  <dc:description/>
  <cp:lastModifiedBy/>
  <cp:revision>1</cp:revision>
  <dcterms:created xsi:type="dcterms:W3CDTF">2021-02-12T23:39:00Z</dcterms:created>
  <dcterms:modified xsi:type="dcterms:W3CDTF">2021-06-11T10:56:00Z</dcterms:modified>
  <cp:category/>
  <cp:contentStatus>https://www.xyz.com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